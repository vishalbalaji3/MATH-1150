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040994">
      <w:pPr>
        <w:pStyle w:val="Title"/>
      </w:pPr>
      <w:sdt>
        <w:sdtPr>
          <w:alias w:val="Title:"/>
          <w:tag w:val="Title:"/>
          <w:id w:val="726351117"/>
          <w:placeholder>
            <w:docPart w:val="AD2BE2E2B29E49A396D20DA5A4A329B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43724">
            <w:t xml:space="preserve">Price Analysis: </w:t>
          </w:r>
          <w:r w:rsidR="005646B9">
            <w:t>Houses across the U.S.</w:t>
          </w:r>
          <w:r w:rsidR="00F43724">
            <w:t xml:space="preserve"> and its Neighborhoods</w:t>
          </w:r>
        </w:sdtContent>
      </w:sdt>
    </w:p>
    <w:p w:rsidR="00B823AA" w:rsidRDefault="00F43724" w:rsidP="00B823AA">
      <w:pPr>
        <w:pStyle w:val="Title2"/>
      </w:pPr>
      <w:r>
        <w:t>Vishal Balaji</w:t>
      </w:r>
    </w:p>
    <w:p w:rsidR="00E81978" w:rsidRDefault="00F43724" w:rsidP="00B823AA">
      <w:pPr>
        <w:pStyle w:val="Title2"/>
      </w:pPr>
      <w:r>
        <w:t>Millsaps College</w:t>
      </w:r>
    </w:p>
    <w:p w:rsidR="00E81978" w:rsidRDefault="00E81978">
      <w:pPr>
        <w:pStyle w:val="Title"/>
      </w:pPr>
    </w:p>
    <w:p w:rsidR="00E81978" w:rsidRDefault="00E81978" w:rsidP="00B823AA">
      <w:pPr>
        <w:pStyle w:val="Title2"/>
      </w:pPr>
    </w:p>
    <w:p w:rsidR="00E81978" w:rsidRDefault="00040994">
      <w:pPr>
        <w:pStyle w:val="SectionTitle"/>
      </w:pPr>
      <w:sdt>
        <w:sdtPr>
          <w:alias w:val="Section title:"/>
          <w:tag w:val="Section title:"/>
          <w:id w:val="984196707"/>
          <w:placeholder>
            <w:docPart w:val="02D71774466D4FBB90FA18912F5E81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43724">
            <w:t>Price Analysis: Houses across the U.S. and its Neighborhoods</w:t>
          </w:r>
        </w:sdtContent>
      </w:sdt>
    </w:p>
    <w:p w:rsidR="00E81978" w:rsidRDefault="00063AE9">
      <w:r>
        <w:t>The sale price of the houses in 2011 across the U.S. are being compared to the average sales price for homes in those neighborhoods. Data from 104 houses across the U.S. have been collected and the average sales price for homes in those neighborhoods in 2011 is assumed to be $162,487.</w:t>
      </w:r>
    </w:p>
    <w:p w:rsidR="00870D4F" w:rsidRDefault="00870D4F" w:rsidP="00870D4F">
      <w:pPr>
        <w:pStyle w:val="Heading1"/>
      </w:pPr>
      <w:r>
        <w:t>Methods</w:t>
      </w:r>
      <w:bookmarkStart w:id="0" w:name="_GoBack"/>
      <w:bookmarkEnd w:id="0"/>
    </w:p>
    <w:p w:rsidR="00870D4F" w:rsidRDefault="00870D4F" w:rsidP="00870D4F">
      <w:pPr>
        <w:ind w:left="720" w:firstLine="0"/>
      </w:pPr>
      <w:r>
        <w:t>The method used is</w:t>
      </w:r>
      <w:r w:rsidR="000215E7">
        <w:t xml:space="preserve"> t-test</w:t>
      </w:r>
      <w:r>
        <w:t>.</w:t>
      </w:r>
      <w:r w:rsidR="000215E7">
        <w:t xml:space="preserve"> Specifically one-sample t-test.</w:t>
      </w:r>
      <w:r>
        <w:t xml:space="preserve"> All the tests are done using the programming language R. The console output of the R script is located in page [x].</w:t>
      </w:r>
    </w:p>
    <w:p w:rsidR="00E81978" w:rsidRDefault="00870D4F">
      <w:pPr>
        <w:pStyle w:val="Heading1"/>
      </w:pPr>
      <w:r>
        <w:t>Objectives</w:t>
      </w:r>
    </w:p>
    <w:p w:rsidR="00E81978" w:rsidRDefault="00063AE9">
      <w:r>
        <w:t xml:space="preserve">There are </w:t>
      </w:r>
      <w:r w:rsidR="00870D4F">
        <w:t>two</w:t>
      </w:r>
      <w:r>
        <w:t xml:space="preserve"> primary </w:t>
      </w:r>
      <w:r w:rsidR="00870D4F">
        <w:t>objectives</w:t>
      </w:r>
      <w:r>
        <w:t xml:space="preserve">. The </w:t>
      </w:r>
      <w:r w:rsidR="00870D4F">
        <w:t>two</w:t>
      </w:r>
      <w:r w:rsidR="00A97B55">
        <w:t xml:space="preserve"> </w:t>
      </w:r>
      <w:r w:rsidR="00870D4F">
        <w:t>objectives</w:t>
      </w:r>
      <w:r w:rsidR="00A97B55">
        <w:t xml:space="preserve"> are:</w:t>
      </w:r>
    </w:p>
    <w:p w:rsidR="00A97B55" w:rsidRDefault="00A97B55" w:rsidP="00A97B55">
      <w:pPr>
        <w:pStyle w:val="ListParagraph"/>
        <w:numPr>
          <w:ilvl w:val="0"/>
          <w:numId w:val="16"/>
        </w:numPr>
      </w:pPr>
      <w:r w:rsidRPr="00A97B55">
        <w:t>Did these homes sell significantly higher than the average selling price for the neighborhood?</w:t>
      </w:r>
      <w:r>
        <w:t xml:space="preserve"> </w:t>
      </w:r>
    </w:p>
    <w:p w:rsidR="00A97B55" w:rsidRDefault="00870D4F" w:rsidP="00A97B55">
      <w:pPr>
        <w:pStyle w:val="ListParagraph"/>
        <w:numPr>
          <w:ilvl w:val="1"/>
          <w:numId w:val="16"/>
        </w:numPr>
      </w:pPr>
      <w:r>
        <w:t>Test using</w:t>
      </w:r>
      <w:r w:rsidR="00A97B55">
        <w:t xml:space="preserve"> an alpha of 0.05</w:t>
      </w:r>
    </w:p>
    <w:p w:rsidR="00A97B55" w:rsidRDefault="00870D4F" w:rsidP="00A97B55">
      <w:pPr>
        <w:pStyle w:val="ListParagraph"/>
        <w:numPr>
          <w:ilvl w:val="1"/>
          <w:numId w:val="16"/>
        </w:numPr>
      </w:pPr>
      <w:r>
        <w:t xml:space="preserve">Test using </w:t>
      </w:r>
      <w:r w:rsidR="00A97B55">
        <w:t>an alpha of 0.01</w:t>
      </w:r>
    </w:p>
    <w:p w:rsidR="00A97B55" w:rsidRDefault="00A97B55" w:rsidP="00A97B55">
      <w:pPr>
        <w:pStyle w:val="ListParagraph"/>
        <w:numPr>
          <w:ilvl w:val="0"/>
          <w:numId w:val="16"/>
        </w:numPr>
      </w:pPr>
      <w:r w:rsidRPr="00A97B55">
        <w:t>Find and interpret a 92% confidence interval for the 2011 average selling price for these neighborhoods.</w:t>
      </w:r>
    </w:p>
    <w:p w:rsidR="00E81978" w:rsidRPr="00C31D30" w:rsidRDefault="000215E7" w:rsidP="003E7386">
      <w:pPr>
        <w:pStyle w:val="Heading1"/>
      </w:pPr>
      <w:r>
        <w:t>Testing</w:t>
      </w:r>
    </w:p>
    <w:p w:rsidR="00E81978" w:rsidRDefault="000215E7" w:rsidP="003E7386">
      <w:pPr>
        <w:pStyle w:val="NoSpacing"/>
        <w:ind w:firstLine="720"/>
      </w:pPr>
      <w:r>
        <w:t>To be able to perform a t-test there are assumptions to be made. The data count should be greater than 30. The dataset 2011 home</w:t>
      </w:r>
      <w:r w:rsidR="003E7386">
        <w:t xml:space="preserve"> sales contains data from 104 houses. Hence a t-test is possible.</w:t>
      </w:r>
    </w:p>
    <w:p w:rsidR="00355DCA" w:rsidRDefault="003E7386" w:rsidP="003E7386">
      <w:pPr>
        <w:pStyle w:val="Heading2"/>
      </w:pPr>
      <w:r>
        <w:t>Objective 1</w:t>
      </w:r>
    </w:p>
    <w:p w:rsidR="003E7386" w:rsidRPr="003E7386" w:rsidRDefault="003E7386" w:rsidP="003E7386">
      <w:pPr>
        <w:pStyle w:val="Heading3"/>
      </w:pPr>
      <w:r>
        <w:t>Objective 1a</w:t>
      </w:r>
    </w:p>
    <w:p w:rsidR="00194519" w:rsidRDefault="003E7386">
      <w:r>
        <w:t xml:space="preserve">The null hypothesis is that the mean = 162487. The alternative hypothesis is that the mean &gt; 162487. The confidence level is set to 0.95. The alpha = 0.05. </w:t>
      </w:r>
    </w:p>
    <w:p w:rsidR="003E7386" w:rsidRDefault="003E7386">
      <w:r>
        <w:t xml:space="preserve">The sample estimate of the mean = 170627.9, se = 4751.79, </w:t>
      </w:r>
      <w:proofErr w:type="gramStart"/>
      <w:r w:rsidR="00194519">
        <w:t>t(</w:t>
      </w:r>
      <w:proofErr w:type="gramEnd"/>
      <w:r w:rsidR="00194519">
        <w:t xml:space="preserve">103) = 1.7132 and the p-value = 0.04484. Since the p-value is </w:t>
      </w:r>
      <w:r w:rsidR="00040994">
        <w:t>less</w:t>
      </w:r>
      <w:r w:rsidR="00194519">
        <w:t xml:space="preserve"> than the alpha</w:t>
      </w:r>
      <w:r w:rsidR="00040994">
        <w:t xml:space="preserve">, there is evidence to reject the null. We are 95% confident that the true average is greater than 162487 and is between </w:t>
      </w:r>
    </w:p>
    <w:p w:rsidR="00194519" w:rsidRDefault="00194519"/>
    <w:p w:rsidR="003E7386" w:rsidRDefault="003E7386"/>
    <w:p w:rsidR="00355DCA" w:rsidRPr="00C31D30" w:rsidRDefault="00040994" w:rsidP="00C31D30">
      <w:pPr>
        <w:pStyle w:val="Heading4"/>
      </w:pPr>
      <w:sdt>
        <w:sdtPr>
          <w:alias w:val="Heading 4:"/>
          <w:tag w:val="Heading 4:"/>
          <w:id w:val="-685361587"/>
          <w:placeholder>
            <w:docPart w:val="BA8ACFE0845046C5B295E2A34A949891"/>
          </w:placeholder>
          <w:temporary/>
          <w:showingPlcHdr/>
          <w15:appearance w15:val="hidden"/>
          <w:text/>
        </w:sdtPr>
        <w:sdtEndPr/>
        <w:sdtContent>
          <w:r w:rsidR="005D3A03" w:rsidRPr="00C31D30">
            <w:t>[Heading 4]</w:t>
          </w:r>
        </w:sdtContent>
      </w:sdt>
      <w:r w:rsidR="00355DCA" w:rsidRPr="00C31D30">
        <w:t>.</w:t>
      </w:r>
    </w:p>
    <w:p w:rsidR="00E81978" w:rsidRDefault="00040994">
      <w:pPr>
        <w:rPr>
          <w:b/>
          <w:bCs/>
        </w:rPr>
      </w:pPr>
      <w:sdt>
        <w:sdtPr>
          <w:alias w:val="Paragraph text:"/>
          <w:tag w:val="Paragraph text:"/>
          <w:id w:val="-1987159626"/>
          <w:placeholder>
            <w:docPart w:val="50169EBCBA5B4072B378F08441D86044"/>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0657D4E432754395AA017B6BE5AB6FDF"/>
          </w:placeholder>
          <w:temporary/>
          <w:showingPlcHdr/>
          <w15:appearance w15:val="hidden"/>
          <w:text/>
        </w:sdtPr>
        <w:sdtEndPr/>
        <w:sdtContent>
          <w:r w:rsidR="00BA45DB">
            <w:t>Last Name, Year</w:t>
          </w:r>
        </w:sdtContent>
      </w:sdt>
      <w:r w:rsidR="00BA45DB">
        <w:t>)</w:t>
      </w:r>
    </w:p>
    <w:p w:rsidR="00355DCA" w:rsidRPr="00C31D30" w:rsidRDefault="00040994" w:rsidP="00C31D30">
      <w:pPr>
        <w:pStyle w:val="Heading5"/>
      </w:pPr>
      <w:sdt>
        <w:sdtPr>
          <w:alias w:val="Heading 5:"/>
          <w:tag w:val="Heading 5:"/>
          <w:id w:val="-53853956"/>
          <w:placeholder>
            <w:docPart w:val="8A431A98A6294E12B9895831F183F92F"/>
          </w:placeholder>
          <w:temporary/>
          <w:showingPlcHdr/>
          <w15:appearance w15:val="hidden"/>
          <w:text/>
        </w:sdtPr>
        <w:sdtEndPr/>
        <w:sdtContent>
          <w:r w:rsidR="005D3A03" w:rsidRPr="00C31D30">
            <w:t>[Heading 5]</w:t>
          </w:r>
        </w:sdtContent>
      </w:sdt>
      <w:r w:rsidR="00355DCA" w:rsidRPr="00C31D30">
        <w:t>.</w:t>
      </w:r>
    </w:p>
    <w:p w:rsidR="00E81978" w:rsidRDefault="00040994">
      <w:sdt>
        <w:sdtPr>
          <w:alias w:val="Paragraph text:"/>
          <w:tag w:val="Paragraph text:"/>
          <w:id w:val="1216239889"/>
          <w:placeholder>
            <w:docPart w:val="2CC29316A6424BC29D1B57EA99F306D6"/>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5EE6CF1589284C9192FB63030DF5B65D"/>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0F708B2ECDC845D39E4A055320F1C9CC"/>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82390D16E8364A34A82030D39F0EB69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t>Tables</w:t>
      </w:r>
    </w:p>
    <w:p w:rsidR="00E81978" w:rsidRDefault="005D3A03">
      <w:pPr>
        <w:pStyle w:val="NoSpacing"/>
      </w:pPr>
      <w:r>
        <w:t>Table 1</w:t>
      </w:r>
    </w:p>
    <w:sdt>
      <w:sdtPr>
        <w:alias w:val="Table title:"/>
        <w:tag w:val="Table title:"/>
        <w:id w:val="1042324137"/>
        <w:placeholder>
          <w:docPart w:val="1D6C57DC17404F5D87F4A169A37C5EF1"/>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ACC09144D8094E9F87EC653BF82E2DF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4611612E34564FBC8A2C33BE7C86E51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2AC8359715BE4D84BAE104D14DDC643E"/>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B51DECA0401D44A6975463580BA63AF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AB49F2084AE845C9B6473A6A2E8618F0"/>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D7CBF9233A0847CDB696B18AAA27EC2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BB7A9589160545EEA6F08D792A30543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DDF606CBFE0549509C35E6C92E57AF2B"/>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6A53F5DA04BF4F5E944F313BAE8E30A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B6DD1896518D4F5CA2B3A4322C464FFF"/>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BA3E32B379E440D5B307D10CE5BFC13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209C726B86D44D519AE82E4C36F974E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B7E0511BBF14F2188CB42E2A536421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3EDE2BD811EE46A683D5CBB7BDF71B9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B6DB32FCD01D4471938B12C5644C0B77"/>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C8A71AD27AE64DF39EE342EFE61413A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C3DB51FCD04D46A29233A86C3826419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C3B546B1262E46699A5B27C9AA23AC7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F0F92178A3949E5B9CB13A451825945"/>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F2DC4C373F8E40669DB64E5EADDBF89D"/>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EF4A5450303E44718BF18D241A6F0EF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1518AC4243EE4DE2BFAF24BE853064E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90508A5C7B7E4034BA82235AB5326B4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13E6D36C699B4A4C830E32E452F5DC2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7081D2CD237499ABA3950D078B8BA4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0D39A70DC1B94A3790DA2EBF22A87BD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03216332147A44F2A42593A2C911E70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EAD50C456F4A4E3F825519C018118F8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00981C60939A468C8F458531670CB86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48BAE4FB1DCA465088C21D93F75C4D78"/>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82F0CEDC30084B97A47F2DD3143A560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DA7E0AD8C06A422B96A22A15922D384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B84C079B9EC341D699D9392A384CA56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2664E728AFE5476E8F45C9FC346CFF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92B103CB0957496E9B8EB9D38D8C9F04"/>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E6308F1AAF734171AE1E6E318603A48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74D2707FBCF849F1824B587F99F9631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76A9F36CD13D44448E4F74204C2D609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3770C3" w:rsidRDefault="005D3A03">
      <w:pPr>
        <w:pStyle w:val="TableFigure"/>
      </w:pPr>
      <w:r>
        <w:t xml:space="preserve">For more information about all elements of APA formatting, please consult the </w:t>
      </w:r>
      <w:r>
        <w:rPr>
          <w:rStyle w:val="Emphasis"/>
        </w:rPr>
        <w:t>APA Style Manual, 6th Edition</w:t>
      </w:r>
      <w:r>
        <w:t>.</w:t>
      </w:r>
    </w:p>
    <w:p w:rsidR="003770C3" w:rsidRDefault="003770C3">
      <w:r>
        <w:br w:type="page"/>
      </w:r>
    </w:p>
    <w:p w:rsidR="003770C3" w:rsidRDefault="003770C3" w:rsidP="003770C3">
      <w:pPr>
        <w:pStyle w:val="SectionTitle"/>
      </w:pPr>
      <w:r>
        <w:t>R-Script: Console</w:t>
      </w:r>
    </w:p>
    <w:tbl>
      <w:tblPr>
        <w:tblW w:w="0" w:type="auto"/>
        <w:tblCellSpacing w:w="0" w:type="dxa"/>
        <w:shd w:val="clear" w:color="auto" w:fill="263238"/>
        <w:tblCellMar>
          <w:left w:w="90" w:type="dxa"/>
          <w:bottom w:w="120" w:type="dxa"/>
          <w:right w:w="0" w:type="dxa"/>
        </w:tblCellMar>
        <w:tblLook w:val="04A0" w:firstRow="1" w:lastRow="0" w:firstColumn="1" w:lastColumn="0" w:noHBand="0" w:noVBand="1"/>
      </w:tblPr>
      <w:tblGrid>
        <w:gridCol w:w="9360"/>
      </w:tblGrid>
      <w:tr w:rsidR="003770C3" w:rsidRPr="003770C3" w:rsidTr="003770C3">
        <w:trPr>
          <w:tblCellSpacing w:w="0" w:type="dxa"/>
        </w:trPr>
        <w:tc>
          <w:tcPr>
            <w:tcW w:w="0" w:type="auto"/>
            <w:shd w:val="clear" w:color="auto" w:fill="263238"/>
            <w:hideMark/>
          </w:tcPr>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setwd("M:/My Documents/math1150_stats/t-test")</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getwd()</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[1] "M:/My Documents/math1150_stats/t-test"</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library(ggplot2)</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library(pastecs)</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library(reshape)</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library(Hmisc)</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library(WRS)</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library(psych)</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hSales &lt;- read.csv("2011_Home_Sales.csv", header = TRUE)</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t.test(hSales$Sale.Price, mu = 162487, alternative = "greater", conf.level = 0.95)</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ab/>
              <w:t>One Sample t-test</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data:  hSales$Sale.Price</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t = 1.7132, df = 103, p-value = 0.04484</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alternative hypothesis: true mean is greater than 162487</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95 percent confidence interval:</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 162740.9      Inf</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sample estimates:</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mean of x </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 170627.9 </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t.test(hSales$Sale.Price, mu = 162487, alternative = "greater", conf.level = 0.99)</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ab/>
              <w:t>One Sample t-test</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data:  hSales$Sale.Price</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t = 1.7132, df = 103, p-value = 0.04484</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alternative hypothesis: true mean is greater than 162487</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99 percent confidence interval:</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 159398.9      Inf</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sample estimates:</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mean of x </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 170627.9 </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t.test(hSales$Sale.Price, mu = 162487, conf.level = 0.92)</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ab/>
              <w:t>One Sample t-test</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data:  hSales$Sale.Price</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t = 1.7132, df = 103, p-value = 0.08968</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alternative hypothesis: true mean is not equal to 162487</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92 percent confidence interval:</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 162226.1 179029.7</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sample estimates:</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mean of x </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 170627.9 </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DE935F"/>
                <w:kern w:val="0"/>
                <w:sz w:val="20"/>
                <w:szCs w:val="20"/>
                <w:lang w:eastAsia="en-US"/>
              </w:rPr>
            </w:pPr>
            <w:r w:rsidRPr="003770C3">
              <w:rPr>
                <w:rFonts w:ascii="Lucida Console" w:eastAsia="Times New Roman" w:hAnsi="Lucida Console" w:cs="Courier New"/>
                <w:color w:val="DE935F"/>
                <w:kern w:val="0"/>
                <w:sz w:val="20"/>
                <w:szCs w:val="20"/>
                <w:lang w:eastAsia="en-US"/>
              </w:rPr>
              <w:t>&gt; describe(hSales$Sale.Price)</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 xml:space="preserve">   vars   n     mean       sd median  trimmed      mad   min    max  range skew kurtosis      se</w:t>
            </w:r>
          </w:p>
          <w:p w:rsidR="003770C3" w:rsidRPr="003770C3" w:rsidRDefault="003770C3" w:rsidP="0037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C5C8C6"/>
                <w:kern w:val="0"/>
                <w:sz w:val="20"/>
                <w:szCs w:val="20"/>
                <w:bdr w:val="none" w:sz="0" w:space="0" w:color="auto" w:frame="1"/>
                <w:lang w:eastAsia="en-US"/>
              </w:rPr>
            </w:pPr>
            <w:r w:rsidRPr="003770C3">
              <w:rPr>
                <w:rFonts w:ascii="Lucida Console" w:eastAsia="Times New Roman" w:hAnsi="Lucida Console" w:cs="Courier New"/>
                <w:color w:val="C5C8C6"/>
                <w:kern w:val="0"/>
                <w:sz w:val="20"/>
                <w:szCs w:val="20"/>
                <w:bdr w:val="none" w:sz="0" w:space="0" w:color="auto" w:frame="1"/>
                <w:lang w:eastAsia="en-US"/>
              </w:rPr>
              <w:t>X1    1 104 170627.9 48458.97 151200 169115.5 46924.29 92400 259300 166900 0.39    -1.34 4751.79</w:t>
            </w:r>
          </w:p>
          <w:p w:rsidR="003770C3" w:rsidRPr="003770C3" w:rsidRDefault="003770C3" w:rsidP="003770C3">
            <w:pPr>
              <w:spacing w:line="240" w:lineRule="auto"/>
              <w:ind w:firstLine="0"/>
              <w:rPr>
                <w:rFonts w:ascii="Times New Roman" w:eastAsia="Times New Roman" w:hAnsi="Times New Roman" w:cs="Times New Roman"/>
                <w:kern w:val="0"/>
                <w:lang w:eastAsia="en-US"/>
              </w:rPr>
            </w:pPr>
          </w:p>
        </w:tc>
      </w:tr>
      <w:tr w:rsidR="003770C3" w:rsidRPr="003770C3" w:rsidTr="003770C3">
        <w:trPr>
          <w:tblCellSpacing w:w="0" w:type="dxa"/>
        </w:trPr>
        <w:tc>
          <w:tcPr>
            <w:tcW w:w="0" w:type="auto"/>
            <w:shd w:val="clear" w:color="auto" w:fill="263238"/>
            <w:hideMark/>
          </w:tcPr>
          <w:p w:rsidR="003770C3" w:rsidRPr="003770C3" w:rsidRDefault="003770C3" w:rsidP="003770C3">
            <w:pPr>
              <w:spacing w:line="240" w:lineRule="auto"/>
              <w:ind w:firstLine="0"/>
              <w:rPr>
                <w:rFonts w:ascii="Times New Roman" w:eastAsia="Times New Roman" w:hAnsi="Times New Roman" w:cs="Times New Roman"/>
                <w:kern w:val="0"/>
                <w:sz w:val="20"/>
                <w:szCs w:val="20"/>
                <w:lang w:eastAsia="en-US"/>
              </w:rPr>
            </w:pPr>
          </w:p>
        </w:tc>
      </w:tr>
      <w:tr w:rsidR="003770C3" w:rsidRPr="003770C3" w:rsidTr="003770C3">
        <w:trPr>
          <w:tblCellSpacing w:w="0" w:type="dxa"/>
        </w:trPr>
        <w:tc>
          <w:tcPr>
            <w:tcW w:w="0" w:type="auto"/>
            <w:shd w:val="clear" w:color="auto" w:fill="263238"/>
            <w:hideMark/>
          </w:tcPr>
          <w:tbl>
            <w:tblPr>
              <w:tblW w:w="18060" w:type="dxa"/>
              <w:tblCellSpacing w:w="0" w:type="dxa"/>
              <w:tblCellMar>
                <w:left w:w="0" w:type="dxa"/>
                <w:right w:w="0" w:type="dxa"/>
              </w:tblCellMar>
              <w:tblLook w:val="04A0" w:firstRow="1" w:lastRow="0" w:firstColumn="1" w:lastColumn="0" w:noHBand="0" w:noVBand="1"/>
            </w:tblPr>
            <w:tblGrid>
              <w:gridCol w:w="18060"/>
            </w:tblGrid>
            <w:tr w:rsidR="003770C3" w:rsidRPr="003770C3" w:rsidTr="003770C3">
              <w:trPr>
                <w:tblCellSpacing w:w="0" w:type="dxa"/>
              </w:trPr>
              <w:tc>
                <w:tcPr>
                  <w:tcW w:w="15" w:type="dxa"/>
                  <w:hideMark/>
                </w:tcPr>
                <w:p w:rsidR="003770C3" w:rsidRPr="003770C3" w:rsidRDefault="003770C3" w:rsidP="003770C3">
                  <w:pPr>
                    <w:spacing w:line="240" w:lineRule="auto"/>
                    <w:ind w:firstLine="0"/>
                    <w:rPr>
                      <w:rFonts w:ascii="Lucida Console" w:eastAsia="Times New Roman" w:hAnsi="Lucida Console" w:cs="Times New Roman"/>
                      <w:color w:val="DE935F"/>
                      <w:kern w:val="0"/>
                      <w:lang w:eastAsia="en-US"/>
                    </w:rPr>
                  </w:pPr>
                </w:p>
              </w:tc>
            </w:tr>
          </w:tbl>
          <w:p w:rsidR="003770C3" w:rsidRPr="003770C3" w:rsidRDefault="003770C3" w:rsidP="003770C3">
            <w:pPr>
              <w:spacing w:line="240" w:lineRule="auto"/>
              <w:ind w:firstLine="0"/>
              <w:rPr>
                <w:rFonts w:ascii="Lucida Console" w:eastAsia="Times New Roman" w:hAnsi="Lucida Console" w:cs="Times New Roman"/>
                <w:color w:val="C5C8C6"/>
                <w:kern w:val="0"/>
                <w:lang w:eastAsia="en-US"/>
              </w:rPr>
            </w:pPr>
          </w:p>
        </w:tc>
      </w:tr>
    </w:tbl>
    <w:p w:rsidR="00E81978" w:rsidRDefault="00E81978" w:rsidP="003770C3">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6B9" w:rsidRDefault="005646B9">
      <w:pPr>
        <w:spacing w:line="240" w:lineRule="auto"/>
      </w:pPr>
      <w:r>
        <w:separator/>
      </w:r>
    </w:p>
    <w:p w:rsidR="005646B9" w:rsidRDefault="005646B9"/>
  </w:endnote>
  <w:endnote w:type="continuationSeparator" w:id="0">
    <w:p w:rsidR="005646B9" w:rsidRDefault="005646B9">
      <w:pPr>
        <w:spacing w:line="240" w:lineRule="auto"/>
      </w:pPr>
      <w:r>
        <w:continuationSeparator/>
      </w:r>
    </w:p>
    <w:p w:rsidR="005646B9" w:rsidRDefault="00564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6B9" w:rsidRDefault="005646B9">
      <w:pPr>
        <w:spacing w:line="240" w:lineRule="auto"/>
      </w:pPr>
      <w:r>
        <w:separator/>
      </w:r>
    </w:p>
    <w:p w:rsidR="005646B9" w:rsidRDefault="005646B9"/>
  </w:footnote>
  <w:footnote w:type="continuationSeparator" w:id="0">
    <w:p w:rsidR="005646B9" w:rsidRDefault="005646B9">
      <w:pPr>
        <w:spacing w:line="240" w:lineRule="auto"/>
      </w:pPr>
      <w:r>
        <w:continuationSeparator/>
      </w:r>
    </w:p>
    <w:p w:rsidR="005646B9" w:rsidRDefault="005646B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040994">
    <w:pPr>
      <w:pStyle w:val="Header"/>
    </w:pPr>
    <w:sdt>
      <w:sdtPr>
        <w:rPr>
          <w:rStyle w:val="Strong"/>
        </w:rPr>
        <w:alias w:val="Running head"/>
        <w:tag w:val=""/>
        <w:id w:val="12739865"/>
        <w:placeholder>
          <w:docPart w:val="74D2707FBCF849F1824B587F99F9631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43724">
          <w:rPr>
            <w:rStyle w:val="Strong"/>
          </w:rPr>
          <w:t>Price Analysis: Houses across the U.S. and its Neighborhoods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alias w:val="Running head"/>
        <w:tag w:val=""/>
        <w:id w:val="-696842620"/>
        <w:placeholder>
          <w:docPart w:val="76A9F36CD13D44448E4F74204C2D6092"/>
        </w:placeholder>
        <w:dataBinding w:prefixMappings="xmlns:ns0='http://schemas.microsoft.com/office/2006/coverPageProps' " w:xpath="/ns0:CoverPageProperties[1]/ns0:Abstract[1]" w:storeItemID="{55AF091B-3C7A-41E3-B477-F2FDAA23CFDA}"/>
        <w15:appearance w15:val="hidden"/>
        <w:text/>
      </w:sdtPr>
      <w:sdtEndPr/>
      <w:sdtContent>
        <w:r w:rsidR="00F43724" w:rsidRPr="00F43724">
          <w:t>Price Analysis</w:t>
        </w:r>
        <w:r w:rsidR="00F43724">
          <w:t>: Houses across the U.S. and its N</w:t>
        </w:r>
        <w:r w:rsidR="00F43724" w:rsidRPr="00F43724">
          <w:t>eighborhoods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E738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E7E2391"/>
    <w:multiLevelType w:val="hybridMultilevel"/>
    <w:tmpl w:val="62E454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B9"/>
    <w:rsid w:val="000215E7"/>
    <w:rsid w:val="00040994"/>
    <w:rsid w:val="00063AE9"/>
    <w:rsid w:val="000D3F41"/>
    <w:rsid w:val="00194519"/>
    <w:rsid w:val="002908F6"/>
    <w:rsid w:val="00355DCA"/>
    <w:rsid w:val="003770C3"/>
    <w:rsid w:val="003E7386"/>
    <w:rsid w:val="00551A02"/>
    <w:rsid w:val="005534FA"/>
    <w:rsid w:val="005646B9"/>
    <w:rsid w:val="005D3A03"/>
    <w:rsid w:val="008002C0"/>
    <w:rsid w:val="00870D4F"/>
    <w:rsid w:val="008C5323"/>
    <w:rsid w:val="009A6A3B"/>
    <w:rsid w:val="00A97B55"/>
    <w:rsid w:val="00B12669"/>
    <w:rsid w:val="00B1419D"/>
    <w:rsid w:val="00B823AA"/>
    <w:rsid w:val="00BA45DB"/>
    <w:rsid w:val="00BF4184"/>
    <w:rsid w:val="00C0601E"/>
    <w:rsid w:val="00C31D30"/>
    <w:rsid w:val="00CD6E39"/>
    <w:rsid w:val="00CF6E91"/>
    <w:rsid w:val="00D85B68"/>
    <w:rsid w:val="00E6004D"/>
    <w:rsid w:val="00E81978"/>
    <w:rsid w:val="00F379B7"/>
    <w:rsid w:val="00F43724"/>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FD18B7"/>
  <w15:chartTrackingRefBased/>
  <w15:docId w15:val="{55CC74E0-B547-40EB-89A6-7AA13EDA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159094">
      <w:bodyDiv w:val="1"/>
      <w:marLeft w:val="0"/>
      <w:marRight w:val="0"/>
      <w:marTop w:val="0"/>
      <w:marBottom w:val="0"/>
      <w:divBdr>
        <w:top w:val="none" w:sz="0" w:space="0" w:color="auto"/>
        <w:left w:val="none" w:sz="0" w:space="0" w:color="auto"/>
        <w:bottom w:val="none" w:sz="0" w:space="0" w:color="auto"/>
        <w:right w:val="none" w:sz="0" w:space="0" w:color="auto"/>
      </w:divBdr>
      <w:divsChild>
        <w:div w:id="1890263669">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ajv1\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2BE2E2B29E49A396D20DA5A4A329BF"/>
        <w:category>
          <w:name w:val="General"/>
          <w:gallery w:val="placeholder"/>
        </w:category>
        <w:types>
          <w:type w:val="bbPlcHdr"/>
        </w:types>
        <w:behaviors>
          <w:behavior w:val="content"/>
        </w:behaviors>
        <w:guid w:val="{D59E750C-8FD4-47A8-8E0C-E6ABA4150FE7}"/>
      </w:docPartPr>
      <w:docPartBody>
        <w:p w:rsidR="00235C6D" w:rsidRDefault="00235C6D">
          <w:pPr>
            <w:pStyle w:val="AD2BE2E2B29E49A396D20DA5A4A329BF"/>
          </w:pPr>
          <w:r>
            <w:t>[Title Here, up to 12 Words, on One to Two Lines]</w:t>
          </w:r>
        </w:p>
      </w:docPartBody>
    </w:docPart>
    <w:docPart>
      <w:docPartPr>
        <w:name w:val="02D71774466D4FBB90FA18912F5E8152"/>
        <w:category>
          <w:name w:val="General"/>
          <w:gallery w:val="placeholder"/>
        </w:category>
        <w:types>
          <w:type w:val="bbPlcHdr"/>
        </w:types>
        <w:behaviors>
          <w:behavior w:val="content"/>
        </w:behaviors>
        <w:guid w:val="{C1823320-A076-4886-8C01-90BB73EA9174}"/>
      </w:docPartPr>
      <w:docPartBody>
        <w:p w:rsidR="00235C6D" w:rsidRDefault="00235C6D">
          <w:pPr>
            <w:pStyle w:val="02D71774466D4FBB90FA18912F5E8152"/>
          </w:pPr>
          <w:r>
            <w:t>[Title Here, up to 12 Words, on One to Two Lines]</w:t>
          </w:r>
        </w:p>
      </w:docPartBody>
    </w:docPart>
    <w:docPart>
      <w:docPartPr>
        <w:name w:val="BA8ACFE0845046C5B295E2A34A949891"/>
        <w:category>
          <w:name w:val="General"/>
          <w:gallery w:val="placeholder"/>
        </w:category>
        <w:types>
          <w:type w:val="bbPlcHdr"/>
        </w:types>
        <w:behaviors>
          <w:behavior w:val="content"/>
        </w:behaviors>
        <w:guid w:val="{C24BDF7F-4710-4D32-A343-D3C8CA2DA4AF}"/>
      </w:docPartPr>
      <w:docPartBody>
        <w:p w:rsidR="00235C6D" w:rsidRDefault="00235C6D">
          <w:pPr>
            <w:pStyle w:val="BA8ACFE0845046C5B295E2A34A949891"/>
          </w:pPr>
          <w:r w:rsidRPr="00C31D30">
            <w:t>[Heading 4]</w:t>
          </w:r>
        </w:p>
      </w:docPartBody>
    </w:docPart>
    <w:docPart>
      <w:docPartPr>
        <w:name w:val="50169EBCBA5B4072B378F08441D86044"/>
        <w:category>
          <w:name w:val="General"/>
          <w:gallery w:val="placeholder"/>
        </w:category>
        <w:types>
          <w:type w:val="bbPlcHdr"/>
        </w:types>
        <w:behaviors>
          <w:behavior w:val="content"/>
        </w:behaviors>
        <w:guid w:val="{3F82265E-7CA5-4D52-8575-5F1DFC3B34E8}"/>
      </w:docPartPr>
      <w:docPartBody>
        <w:p w:rsidR="00235C6D" w:rsidRDefault="00235C6D">
          <w:pPr>
            <w:pStyle w:val="50169EBCBA5B4072B378F08441D86044"/>
          </w:pPr>
          <w:r>
            <w:t>[When using headings, don’t skip levels.  If you need a heading 3, 4, or 5 with no text following it before the next heading, just add a period at the end of the heading and then start a new paragr</w:t>
          </w:r>
          <w:r>
            <w:t>aph for the subheading and its text.]</w:t>
          </w:r>
        </w:p>
      </w:docPartBody>
    </w:docPart>
    <w:docPart>
      <w:docPartPr>
        <w:name w:val="0657D4E432754395AA017B6BE5AB6FDF"/>
        <w:category>
          <w:name w:val="General"/>
          <w:gallery w:val="placeholder"/>
        </w:category>
        <w:types>
          <w:type w:val="bbPlcHdr"/>
        </w:types>
        <w:behaviors>
          <w:behavior w:val="content"/>
        </w:behaviors>
        <w:guid w:val="{2F3B7A5D-8355-4718-9FEE-279BB5D2B015}"/>
      </w:docPartPr>
      <w:docPartBody>
        <w:p w:rsidR="00235C6D" w:rsidRDefault="00235C6D">
          <w:pPr>
            <w:pStyle w:val="0657D4E432754395AA017B6BE5AB6FDF"/>
          </w:pPr>
          <w:r>
            <w:t>Last Name, Year</w:t>
          </w:r>
        </w:p>
      </w:docPartBody>
    </w:docPart>
    <w:docPart>
      <w:docPartPr>
        <w:name w:val="8A431A98A6294E12B9895831F183F92F"/>
        <w:category>
          <w:name w:val="General"/>
          <w:gallery w:val="placeholder"/>
        </w:category>
        <w:types>
          <w:type w:val="bbPlcHdr"/>
        </w:types>
        <w:behaviors>
          <w:behavior w:val="content"/>
        </w:behaviors>
        <w:guid w:val="{1330DBDF-6946-4E34-B4AD-1BBF1A909FF1}"/>
      </w:docPartPr>
      <w:docPartBody>
        <w:p w:rsidR="00235C6D" w:rsidRDefault="00235C6D">
          <w:pPr>
            <w:pStyle w:val="8A431A98A6294E12B9895831F183F92F"/>
          </w:pPr>
          <w:r w:rsidRPr="00C31D30">
            <w:t>[Heading 5]</w:t>
          </w:r>
        </w:p>
      </w:docPartBody>
    </w:docPart>
    <w:docPart>
      <w:docPartPr>
        <w:name w:val="2CC29316A6424BC29D1B57EA99F306D6"/>
        <w:category>
          <w:name w:val="General"/>
          <w:gallery w:val="placeholder"/>
        </w:category>
        <w:types>
          <w:type w:val="bbPlcHdr"/>
        </w:types>
        <w:behaviors>
          <w:behavior w:val="content"/>
        </w:behaviors>
        <w:guid w:val="{C6B99C02-E599-4D04-9F4B-1CEA22646BB1}"/>
      </w:docPartPr>
      <w:docPartBody>
        <w:p w:rsidR="00235C6D" w:rsidRDefault="00235C6D">
          <w:pPr>
            <w:pStyle w:val="2CC29316A6424BC29D1B57EA99F306D6"/>
          </w:pPr>
          <w:r>
            <w:t>[Like all sections of your paper, references start on their own page.  The references page that follows is created using the Citations &amp; Bibliography feature, available on the References tab</w:t>
          </w:r>
          <w:r>
            <w:t xml:space="preserve">.  This feature includes a style option that formats your references for APA 6th Edition.  You can also use this feature to add in-text citations that are linked to your source, such as those shown at the end of this paragraph and the preceding paragraph. </w:t>
          </w:r>
          <w:r>
            <w:t xml:space="preserve"> To customize a citation, right-click it and then click Edit Citation.]</w:t>
          </w:r>
        </w:p>
      </w:docPartBody>
    </w:docPart>
    <w:docPart>
      <w:docPartPr>
        <w:name w:val="5EE6CF1589284C9192FB63030DF5B65D"/>
        <w:category>
          <w:name w:val="General"/>
          <w:gallery w:val="placeholder"/>
        </w:category>
        <w:types>
          <w:type w:val="bbPlcHdr"/>
        </w:types>
        <w:behaviors>
          <w:behavior w:val="content"/>
        </w:behaviors>
        <w:guid w:val="{2655A14C-C54B-45FB-8402-71D4A1D898AA}"/>
      </w:docPartPr>
      <w:docPartBody>
        <w:p w:rsidR="00235C6D" w:rsidRDefault="00235C6D">
          <w:pPr>
            <w:pStyle w:val="5EE6CF1589284C9192FB63030DF5B65D"/>
          </w:pPr>
          <w:r>
            <w:t>Last Name, Year</w:t>
          </w:r>
        </w:p>
      </w:docPartBody>
    </w:docPart>
    <w:docPart>
      <w:docPartPr>
        <w:name w:val="0F708B2ECDC845D39E4A055320F1C9CC"/>
        <w:category>
          <w:name w:val="General"/>
          <w:gallery w:val="placeholder"/>
        </w:category>
        <w:types>
          <w:type w:val="bbPlcHdr"/>
        </w:types>
        <w:behaviors>
          <w:behavior w:val="content"/>
        </w:behaviors>
        <w:guid w:val="{03B021EE-0CB7-47FC-B4C4-6935E921972B}"/>
      </w:docPartPr>
      <w:docPartBody>
        <w:p w:rsidR="00235C6D" w:rsidRDefault="00235C6D">
          <w:pPr>
            <w:pStyle w:val="0F708B2ECDC845D39E4A055320F1C9CC"/>
          </w:pPr>
          <w:r>
            <w:t>Footnotes</w:t>
          </w:r>
        </w:p>
      </w:docPartBody>
    </w:docPart>
    <w:docPart>
      <w:docPartPr>
        <w:name w:val="82390D16E8364A34A82030D39F0EB696"/>
        <w:category>
          <w:name w:val="General"/>
          <w:gallery w:val="placeholder"/>
        </w:category>
        <w:types>
          <w:type w:val="bbPlcHdr"/>
        </w:types>
        <w:behaviors>
          <w:behavior w:val="content"/>
        </w:behaviors>
        <w:guid w:val="{37D25E1E-AEA6-4873-A3C4-59528F716271}"/>
      </w:docPartPr>
      <w:docPartBody>
        <w:p w:rsidR="00235C6D" w:rsidRDefault="00235C6D">
          <w:pPr>
            <w:pStyle w:val="82390D16E8364A34A82030D39F0EB696"/>
          </w:pPr>
          <w:r>
            <w:t>[Add footnotes, if any, on their own page following references.  For APA formatting requirements, it’s easy to just type your own footnote references and note</w:t>
          </w:r>
          <w:r>
            <w:t xml:space="preserve">s.  To format a footnote reference, select the number and then, on the Home tab, in the Styles gallery, click Footnote Reference.  The body of a footnote, such as this example, uses the Normal text style.  </w:t>
          </w:r>
          <w:r>
            <w:rPr>
              <w:rStyle w:val="Emphasis"/>
            </w:rPr>
            <w:t xml:space="preserve">(Note:  If you delete this sample footnote, don’t </w:t>
          </w:r>
          <w:r>
            <w:rPr>
              <w:rStyle w:val="Emphasis"/>
            </w:rPr>
            <w:t>forget to delete its in-text reference as well.  That’s at the end of the sample Heading 2 paragraph on the first page of body content in this template.)</w:t>
          </w:r>
          <w:r>
            <w:t>]</w:t>
          </w:r>
        </w:p>
      </w:docPartBody>
    </w:docPart>
    <w:docPart>
      <w:docPartPr>
        <w:name w:val="1D6C57DC17404F5D87F4A169A37C5EF1"/>
        <w:category>
          <w:name w:val="General"/>
          <w:gallery w:val="placeholder"/>
        </w:category>
        <w:types>
          <w:type w:val="bbPlcHdr"/>
        </w:types>
        <w:behaviors>
          <w:behavior w:val="content"/>
        </w:behaviors>
        <w:guid w:val="{1EDF1331-05FB-45B6-9A19-5F96E31C8ABC}"/>
      </w:docPartPr>
      <w:docPartBody>
        <w:p w:rsidR="00235C6D" w:rsidRDefault="00235C6D">
          <w:pPr>
            <w:pStyle w:val="1D6C57DC17404F5D87F4A169A37C5EF1"/>
          </w:pPr>
          <w:r w:rsidRPr="00C0601E">
            <w:t>[Table Title]</w:t>
          </w:r>
        </w:p>
      </w:docPartBody>
    </w:docPart>
    <w:docPart>
      <w:docPartPr>
        <w:name w:val="ACC09144D8094E9F87EC653BF82E2DF0"/>
        <w:category>
          <w:name w:val="General"/>
          <w:gallery w:val="placeholder"/>
        </w:category>
        <w:types>
          <w:type w:val="bbPlcHdr"/>
        </w:types>
        <w:behaviors>
          <w:behavior w:val="content"/>
        </w:behaviors>
        <w:guid w:val="{48F6B91F-D9AA-42D7-A782-672804E7E434}"/>
      </w:docPartPr>
      <w:docPartBody>
        <w:p w:rsidR="00235C6D" w:rsidRDefault="00235C6D">
          <w:pPr>
            <w:pStyle w:val="ACC09144D8094E9F87EC653BF82E2DF0"/>
          </w:pPr>
          <w:r w:rsidRPr="00BF4184">
            <w:t>Column Head</w:t>
          </w:r>
        </w:p>
      </w:docPartBody>
    </w:docPart>
    <w:docPart>
      <w:docPartPr>
        <w:name w:val="4611612E34564FBC8A2C33BE7C86E510"/>
        <w:category>
          <w:name w:val="General"/>
          <w:gallery w:val="placeholder"/>
        </w:category>
        <w:types>
          <w:type w:val="bbPlcHdr"/>
        </w:types>
        <w:behaviors>
          <w:behavior w:val="content"/>
        </w:behaviors>
        <w:guid w:val="{7B12BDD0-E180-4806-AE65-20D4871AAD5B}"/>
      </w:docPartPr>
      <w:docPartBody>
        <w:p w:rsidR="00235C6D" w:rsidRDefault="00235C6D">
          <w:pPr>
            <w:pStyle w:val="4611612E34564FBC8A2C33BE7C86E510"/>
          </w:pPr>
          <w:r w:rsidRPr="00BF4184">
            <w:t>Column Head</w:t>
          </w:r>
        </w:p>
      </w:docPartBody>
    </w:docPart>
    <w:docPart>
      <w:docPartPr>
        <w:name w:val="2AC8359715BE4D84BAE104D14DDC643E"/>
        <w:category>
          <w:name w:val="General"/>
          <w:gallery w:val="placeholder"/>
        </w:category>
        <w:types>
          <w:type w:val="bbPlcHdr"/>
        </w:types>
        <w:behaviors>
          <w:behavior w:val="content"/>
        </w:behaviors>
        <w:guid w:val="{1AE16409-205A-4D25-B512-E71DA981A011}"/>
      </w:docPartPr>
      <w:docPartBody>
        <w:p w:rsidR="00235C6D" w:rsidRDefault="00235C6D">
          <w:pPr>
            <w:pStyle w:val="2AC8359715BE4D84BAE104D14DDC643E"/>
          </w:pPr>
          <w:r w:rsidRPr="00BF4184">
            <w:t>Column Head</w:t>
          </w:r>
        </w:p>
      </w:docPartBody>
    </w:docPart>
    <w:docPart>
      <w:docPartPr>
        <w:name w:val="B51DECA0401D44A6975463580BA63AFB"/>
        <w:category>
          <w:name w:val="General"/>
          <w:gallery w:val="placeholder"/>
        </w:category>
        <w:types>
          <w:type w:val="bbPlcHdr"/>
        </w:types>
        <w:behaviors>
          <w:behavior w:val="content"/>
        </w:behaviors>
        <w:guid w:val="{BE540B21-361C-4308-B467-18CFE47790C3}"/>
      </w:docPartPr>
      <w:docPartBody>
        <w:p w:rsidR="00235C6D" w:rsidRDefault="00235C6D">
          <w:pPr>
            <w:pStyle w:val="B51DECA0401D44A6975463580BA63AFB"/>
          </w:pPr>
          <w:r w:rsidRPr="00BF4184">
            <w:t>Column Head</w:t>
          </w:r>
        </w:p>
      </w:docPartBody>
    </w:docPart>
    <w:docPart>
      <w:docPartPr>
        <w:name w:val="AB49F2084AE845C9B6473A6A2E8618F0"/>
        <w:category>
          <w:name w:val="General"/>
          <w:gallery w:val="placeholder"/>
        </w:category>
        <w:types>
          <w:type w:val="bbPlcHdr"/>
        </w:types>
        <w:behaviors>
          <w:behavior w:val="content"/>
        </w:behaviors>
        <w:guid w:val="{EBC15DCC-E928-4019-A2C5-66AB619906CE}"/>
      </w:docPartPr>
      <w:docPartBody>
        <w:p w:rsidR="00235C6D" w:rsidRDefault="00235C6D">
          <w:pPr>
            <w:pStyle w:val="AB49F2084AE845C9B6473A6A2E8618F0"/>
          </w:pPr>
          <w:r w:rsidRPr="00BF4184">
            <w:t>Column Head</w:t>
          </w:r>
        </w:p>
      </w:docPartBody>
    </w:docPart>
    <w:docPart>
      <w:docPartPr>
        <w:name w:val="D7CBF9233A0847CDB696B18AAA27EC22"/>
        <w:category>
          <w:name w:val="General"/>
          <w:gallery w:val="placeholder"/>
        </w:category>
        <w:types>
          <w:type w:val="bbPlcHdr"/>
        </w:types>
        <w:behaviors>
          <w:behavior w:val="content"/>
        </w:behaviors>
        <w:guid w:val="{3A34D7D2-AED3-432B-842B-E4BA42103C80}"/>
      </w:docPartPr>
      <w:docPartBody>
        <w:p w:rsidR="00235C6D" w:rsidRDefault="00235C6D">
          <w:pPr>
            <w:pStyle w:val="D7CBF9233A0847CDB696B18AAA27EC22"/>
          </w:pPr>
          <w:r w:rsidRPr="00BF4184">
            <w:t>Row Head</w:t>
          </w:r>
        </w:p>
      </w:docPartBody>
    </w:docPart>
    <w:docPart>
      <w:docPartPr>
        <w:name w:val="BB7A9589160545EEA6F08D792A305438"/>
        <w:category>
          <w:name w:val="General"/>
          <w:gallery w:val="placeholder"/>
        </w:category>
        <w:types>
          <w:type w:val="bbPlcHdr"/>
        </w:types>
        <w:behaviors>
          <w:behavior w:val="content"/>
        </w:behaviors>
        <w:guid w:val="{E65B28AD-ED04-4EA0-AC08-1D12A9292E83}"/>
      </w:docPartPr>
      <w:docPartBody>
        <w:p w:rsidR="00235C6D" w:rsidRDefault="00235C6D">
          <w:pPr>
            <w:pStyle w:val="BB7A9589160545EEA6F08D792A305438"/>
          </w:pPr>
          <w:r w:rsidRPr="00BF4184">
            <w:t>123</w:t>
          </w:r>
        </w:p>
      </w:docPartBody>
    </w:docPart>
    <w:docPart>
      <w:docPartPr>
        <w:name w:val="DDF606CBFE0549509C35E6C92E57AF2B"/>
        <w:category>
          <w:name w:val="General"/>
          <w:gallery w:val="placeholder"/>
        </w:category>
        <w:types>
          <w:type w:val="bbPlcHdr"/>
        </w:types>
        <w:behaviors>
          <w:behavior w:val="content"/>
        </w:behaviors>
        <w:guid w:val="{59F032F3-3F90-42AF-88E8-76C68607EE92}"/>
      </w:docPartPr>
      <w:docPartBody>
        <w:p w:rsidR="00235C6D" w:rsidRDefault="00235C6D">
          <w:pPr>
            <w:pStyle w:val="DDF606CBFE0549509C35E6C92E57AF2B"/>
          </w:pPr>
          <w:r w:rsidRPr="00BF4184">
            <w:t>123</w:t>
          </w:r>
        </w:p>
      </w:docPartBody>
    </w:docPart>
    <w:docPart>
      <w:docPartPr>
        <w:name w:val="6A53F5DA04BF4F5E944F313BAE8E30AF"/>
        <w:category>
          <w:name w:val="General"/>
          <w:gallery w:val="placeholder"/>
        </w:category>
        <w:types>
          <w:type w:val="bbPlcHdr"/>
        </w:types>
        <w:behaviors>
          <w:behavior w:val="content"/>
        </w:behaviors>
        <w:guid w:val="{95521811-F672-4D9D-A364-AF3B43BA72BE}"/>
      </w:docPartPr>
      <w:docPartBody>
        <w:p w:rsidR="00235C6D" w:rsidRDefault="00235C6D">
          <w:pPr>
            <w:pStyle w:val="6A53F5DA04BF4F5E944F313BAE8E30AF"/>
          </w:pPr>
          <w:r w:rsidRPr="00BF4184">
            <w:t>123</w:t>
          </w:r>
        </w:p>
      </w:docPartBody>
    </w:docPart>
    <w:docPart>
      <w:docPartPr>
        <w:name w:val="B6DD1896518D4F5CA2B3A4322C464FFF"/>
        <w:category>
          <w:name w:val="General"/>
          <w:gallery w:val="placeholder"/>
        </w:category>
        <w:types>
          <w:type w:val="bbPlcHdr"/>
        </w:types>
        <w:behaviors>
          <w:behavior w:val="content"/>
        </w:behaviors>
        <w:guid w:val="{090014FD-94BA-46FE-B49D-205AB83BBAD2}"/>
      </w:docPartPr>
      <w:docPartBody>
        <w:p w:rsidR="00235C6D" w:rsidRDefault="00235C6D">
          <w:pPr>
            <w:pStyle w:val="B6DD1896518D4F5CA2B3A4322C464FFF"/>
          </w:pPr>
          <w:r w:rsidRPr="00BF4184">
            <w:t>123</w:t>
          </w:r>
        </w:p>
      </w:docPartBody>
    </w:docPart>
    <w:docPart>
      <w:docPartPr>
        <w:name w:val="BA3E32B379E440D5B307D10CE5BFC132"/>
        <w:category>
          <w:name w:val="General"/>
          <w:gallery w:val="placeholder"/>
        </w:category>
        <w:types>
          <w:type w:val="bbPlcHdr"/>
        </w:types>
        <w:behaviors>
          <w:behavior w:val="content"/>
        </w:behaviors>
        <w:guid w:val="{C22CC568-B1E5-4213-AC74-DE3829B23DD0}"/>
      </w:docPartPr>
      <w:docPartBody>
        <w:p w:rsidR="00235C6D" w:rsidRDefault="00235C6D">
          <w:pPr>
            <w:pStyle w:val="BA3E32B379E440D5B307D10CE5BFC132"/>
          </w:pPr>
          <w:r w:rsidRPr="00BF4184">
            <w:t>Row Head</w:t>
          </w:r>
        </w:p>
      </w:docPartBody>
    </w:docPart>
    <w:docPart>
      <w:docPartPr>
        <w:name w:val="209C726B86D44D519AE82E4C36F974E9"/>
        <w:category>
          <w:name w:val="General"/>
          <w:gallery w:val="placeholder"/>
        </w:category>
        <w:types>
          <w:type w:val="bbPlcHdr"/>
        </w:types>
        <w:behaviors>
          <w:behavior w:val="content"/>
        </w:behaviors>
        <w:guid w:val="{3DB4F904-2D98-4D9C-8EA9-F09D89887269}"/>
      </w:docPartPr>
      <w:docPartBody>
        <w:p w:rsidR="00235C6D" w:rsidRDefault="00235C6D">
          <w:pPr>
            <w:pStyle w:val="209C726B86D44D519AE82E4C36F974E9"/>
          </w:pPr>
          <w:r w:rsidRPr="00BF4184">
            <w:t>456</w:t>
          </w:r>
        </w:p>
      </w:docPartBody>
    </w:docPart>
    <w:docPart>
      <w:docPartPr>
        <w:name w:val="BB7E0511BBF14F2188CB42E2A5364211"/>
        <w:category>
          <w:name w:val="General"/>
          <w:gallery w:val="placeholder"/>
        </w:category>
        <w:types>
          <w:type w:val="bbPlcHdr"/>
        </w:types>
        <w:behaviors>
          <w:behavior w:val="content"/>
        </w:behaviors>
        <w:guid w:val="{F2D89A02-BE4A-4482-9954-16AA23428440}"/>
      </w:docPartPr>
      <w:docPartBody>
        <w:p w:rsidR="00235C6D" w:rsidRDefault="00235C6D">
          <w:pPr>
            <w:pStyle w:val="BB7E0511BBF14F2188CB42E2A5364211"/>
          </w:pPr>
          <w:r w:rsidRPr="00BF4184">
            <w:t>456</w:t>
          </w:r>
        </w:p>
      </w:docPartBody>
    </w:docPart>
    <w:docPart>
      <w:docPartPr>
        <w:name w:val="3EDE2BD811EE46A683D5CBB7BDF71B90"/>
        <w:category>
          <w:name w:val="General"/>
          <w:gallery w:val="placeholder"/>
        </w:category>
        <w:types>
          <w:type w:val="bbPlcHdr"/>
        </w:types>
        <w:behaviors>
          <w:behavior w:val="content"/>
        </w:behaviors>
        <w:guid w:val="{D75890BE-6754-4050-AF0B-AD68153377B6}"/>
      </w:docPartPr>
      <w:docPartBody>
        <w:p w:rsidR="00235C6D" w:rsidRDefault="00235C6D">
          <w:pPr>
            <w:pStyle w:val="3EDE2BD811EE46A683D5CBB7BDF71B90"/>
          </w:pPr>
          <w:r w:rsidRPr="00BF4184">
            <w:t>456</w:t>
          </w:r>
        </w:p>
      </w:docPartBody>
    </w:docPart>
    <w:docPart>
      <w:docPartPr>
        <w:name w:val="B6DB32FCD01D4471938B12C5644C0B77"/>
        <w:category>
          <w:name w:val="General"/>
          <w:gallery w:val="placeholder"/>
        </w:category>
        <w:types>
          <w:type w:val="bbPlcHdr"/>
        </w:types>
        <w:behaviors>
          <w:behavior w:val="content"/>
        </w:behaviors>
        <w:guid w:val="{23642ED7-103A-4CAA-A9CF-4FF22287AF92}"/>
      </w:docPartPr>
      <w:docPartBody>
        <w:p w:rsidR="00235C6D" w:rsidRDefault="00235C6D">
          <w:pPr>
            <w:pStyle w:val="B6DB32FCD01D4471938B12C5644C0B77"/>
          </w:pPr>
          <w:r w:rsidRPr="00BF4184">
            <w:t>456</w:t>
          </w:r>
        </w:p>
      </w:docPartBody>
    </w:docPart>
    <w:docPart>
      <w:docPartPr>
        <w:name w:val="C8A71AD27AE64DF39EE342EFE61413A6"/>
        <w:category>
          <w:name w:val="General"/>
          <w:gallery w:val="placeholder"/>
        </w:category>
        <w:types>
          <w:type w:val="bbPlcHdr"/>
        </w:types>
        <w:behaviors>
          <w:behavior w:val="content"/>
        </w:behaviors>
        <w:guid w:val="{E5841220-263A-402B-8E31-E3BD507E60DF}"/>
      </w:docPartPr>
      <w:docPartBody>
        <w:p w:rsidR="00235C6D" w:rsidRDefault="00235C6D">
          <w:pPr>
            <w:pStyle w:val="C8A71AD27AE64DF39EE342EFE61413A6"/>
          </w:pPr>
          <w:r w:rsidRPr="00BF4184">
            <w:t>Row Head</w:t>
          </w:r>
        </w:p>
      </w:docPartBody>
    </w:docPart>
    <w:docPart>
      <w:docPartPr>
        <w:name w:val="C3DB51FCD04D46A29233A86C38264197"/>
        <w:category>
          <w:name w:val="General"/>
          <w:gallery w:val="placeholder"/>
        </w:category>
        <w:types>
          <w:type w:val="bbPlcHdr"/>
        </w:types>
        <w:behaviors>
          <w:behavior w:val="content"/>
        </w:behaviors>
        <w:guid w:val="{AB297F80-7263-4AB9-B0F4-92D91671F372}"/>
      </w:docPartPr>
      <w:docPartBody>
        <w:p w:rsidR="00235C6D" w:rsidRDefault="00235C6D">
          <w:pPr>
            <w:pStyle w:val="C3DB51FCD04D46A29233A86C38264197"/>
          </w:pPr>
          <w:r w:rsidRPr="00BF4184">
            <w:t>789</w:t>
          </w:r>
        </w:p>
      </w:docPartBody>
    </w:docPart>
    <w:docPart>
      <w:docPartPr>
        <w:name w:val="C3B546B1262E46699A5B27C9AA23AC70"/>
        <w:category>
          <w:name w:val="General"/>
          <w:gallery w:val="placeholder"/>
        </w:category>
        <w:types>
          <w:type w:val="bbPlcHdr"/>
        </w:types>
        <w:behaviors>
          <w:behavior w:val="content"/>
        </w:behaviors>
        <w:guid w:val="{42F30121-9412-46FF-AFD7-F87E0C2BD66B}"/>
      </w:docPartPr>
      <w:docPartBody>
        <w:p w:rsidR="00235C6D" w:rsidRDefault="00235C6D">
          <w:pPr>
            <w:pStyle w:val="C3B546B1262E46699A5B27C9AA23AC70"/>
          </w:pPr>
          <w:r w:rsidRPr="00BF4184">
            <w:t>789</w:t>
          </w:r>
        </w:p>
      </w:docPartBody>
    </w:docPart>
    <w:docPart>
      <w:docPartPr>
        <w:name w:val="5F0F92178A3949E5B9CB13A451825945"/>
        <w:category>
          <w:name w:val="General"/>
          <w:gallery w:val="placeholder"/>
        </w:category>
        <w:types>
          <w:type w:val="bbPlcHdr"/>
        </w:types>
        <w:behaviors>
          <w:behavior w:val="content"/>
        </w:behaviors>
        <w:guid w:val="{D0436BCD-86A5-45AF-9FA6-1AA17AE5D7AB}"/>
      </w:docPartPr>
      <w:docPartBody>
        <w:p w:rsidR="00235C6D" w:rsidRDefault="00235C6D">
          <w:pPr>
            <w:pStyle w:val="5F0F92178A3949E5B9CB13A451825945"/>
          </w:pPr>
          <w:r w:rsidRPr="00BF4184">
            <w:t>789</w:t>
          </w:r>
        </w:p>
      </w:docPartBody>
    </w:docPart>
    <w:docPart>
      <w:docPartPr>
        <w:name w:val="F2DC4C373F8E40669DB64E5EADDBF89D"/>
        <w:category>
          <w:name w:val="General"/>
          <w:gallery w:val="placeholder"/>
        </w:category>
        <w:types>
          <w:type w:val="bbPlcHdr"/>
        </w:types>
        <w:behaviors>
          <w:behavior w:val="content"/>
        </w:behaviors>
        <w:guid w:val="{AAB6AFF5-4CA9-4664-BD97-0E3D39A49DD8}"/>
      </w:docPartPr>
      <w:docPartBody>
        <w:p w:rsidR="00235C6D" w:rsidRDefault="00235C6D">
          <w:pPr>
            <w:pStyle w:val="F2DC4C373F8E40669DB64E5EADDBF89D"/>
          </w:pPr>
          <w:r w:rsidRPr="00BF4184">
            <w:t>789</w:t>
          </w:r>
        </w:p>
      </w:docPartBody>
    </w:docPart>
    <w:docPart>
      <w:docPartPr>
        <w:name w:val="EF4A5450303E44718BF18D241A6F0EF6"/>
        <w:category>
          <w:name w:val="General"/>
          <w:gallery w:val="placeholder"/>
        </w:category>
        <w:types>
          <w:type w:val="bbPlcHdr"/>
        </w:types>
        <w:behaviors>
          <w:behavior w:val="content"/>
        </w:behaviors>
        <w:guid w:val="{40126FCB-75EC-4F52-8CE5-75789D1A7D37}"/>
      </w:docPartPr>
      <w:docPartBody>
        <w:p w:rsidR="00235C6D" w:rsidRDefault="00235C6D">
          <w:pPr>
            <w:pStyle w:val="EF4A5450303E44718BF18D241A6F0EF6"/>
          </w:pPr>
          <w:r w:rsidRPr="00BF4184">
            <w:t>Row Head</w:t>
          </w:r>
        </w:p>
      </w:docPartBody>
    </w:docPart>
    <w:docPart>
      <w:docPartPr>
        <w:name w:val="1518AC4243EE4DE2BFAF24BE853064EE"/>
        <w:category>
          <w:name w:val="General"/>
          <w:gallery w:val="placeholder"/>
        </w:category>
        <w:types>
          <w:type w:val="bbPlcHdr"/>
        </w:types>
        <w:behaviors>
          <w:behavior w:val="content"/>
        </w:behaviors>
        <w:guid w:val="{F8D802A8-B482-4199-99BC-954857DCD621}"/>
      </w:docPartPr>
      <w:docPartBody>
        <w:p w:rsidR="00235C6D" w:rsidRDefault="00235C6D">
          <w:pPr>
            <w:pStyle w:val="1518AC4243EE4DE2BFAF24BE853064EE"/>
          </w:pPr>
          <w:r w:rsidRPr="00BF4184">
            <w:t>123</w:t>
          </w:r>
        </w:p>
      </w:docPartBody>
    </w:docPart>
    <w:docPart>
      <w:docPartPr>
        <w:name w:val="90508A5C7B7E4034BA82235AB5326B41"/>
        <w:category>
          <w:name w:val="General"/>
          <w:gallery w:val="placeholder"/>
        </w:category>
        <w:types>
          <w:type w:val="bbPlcHdr"/>
        </w:types>
        <w:behaviors>
          <w:behavior w:val="content"/>
        </w:behaviors>
        <w:guid w:val="{81068FBF-4DE6-4EDA-A4F8-5AF2DB26962F}"/>
      </w:docPartPr>
      <w:docPartBody>
        <w:p w:rsidR="00235C6D" w:rsidRDefault="00235C6D">
          <w:pPr>
            <w:pStyle w:val="90508A5C7B7E4034BA82235AB5326B41"/>
          </w:pPr>
          <w:r w:rsidRPr="00BF4184">
            <w:t>123</w:t>
          </w:r>
        </w:p>
      </w:docPartBody>
    </w:docPart>
    <w:docPart>
      <w:docPartPr>
        <w:name w:val="13E6D36C699B4A4C830E32E452F5DC2A"/>
        <w:category>
          <w:name w:val="General"/>
          <w:gallery w:val="placeholder"/>
        </w:category>
        <w:types>
          <w:type w:val="bbPlcHdr"/>
        </w:types>
        <w:behaviors>
          <w:behavior w:val="content"/>
        </w:behaviors>
        <w:guid w:val="{423D6201-6283-49DB-961B-AD77375C30D1}"/>
      </w:docPartPr>
      <w:docPartBody>
        <w:p w:rsidR="00235C6D" w:rsidRDefault="00235C6D">
          <w:pPr>
            <w:pStyle w:val="13E6D36C699B4A4C830E32E452F5DC2A"/>
          </w:pPr>
          <w:r w:rsidRPr="00BF4184">
            <w:t>123</w:t>
          </w:r>
        </w:p>
      </w:docPartBody>
    </w:docPart>
    <w:docPart>
      <w:docPartPr>
        <w:name w:val="77081D2CD237499ABA3950D078B8BA4E"/>
        <w:category>
          <w:name w:val="General"/>
          <w:gallery w:val="placeholder"/>
        </w:category>
        <w:types>
          <w:type w:val="bbPlcHdr"/>
        </w:types>
        <w:behaviors>
          <w:behavior w:val="content"/>
        </w:behaviors>
        <w:guid w:val="{15A641F3-D5D9-45AD-9F1C-4DA439249D05}"/>
      </w:docPartPr>
      <w:docPartBody>
        <w:p w:rsidR="00235C6D" w:rsidRDefault="00235C6D">
          <w:pPr>
            <w:pStyle w:val="77081D2CD237499ABA3950D078B8BA4E"/>
          </w:pPr>
          <w:r w:rsidRPr="00BF4184">
            <w:t>123</w:t>
          </w:r>
        </w:p>
      </w:docPartBody>
    </w:docPart>
    <w:docPart>
      <w:docPartPr>
        <w:name w:val="0D39A70DC1B94A3790DA2EBF22A87BDC"/>
        <w:category>
          <w:name w:val="General"/>
          <w:gallery w:val="placeholder"/>
        </w:category>
        <w:types>
          <w:type w:val="bbPlcHdr"/>
        </w:types>
        <w:behaviors>
          <w:behavior w:val="content"/>
        </w:behaviors>
        <w:guid w:val="{F63AC95A-779B-4FEB-BDD6-231BFD08284C}"/>
      </w:docPartPr>
      <w:docPartBody>
        <w:p w:rsidR="00235C6D" w:rsidRDefault="00235C6D">
          <w:pPr>
            <w:pStyle w:val="0D39A70DC1B94A3790DA2EBF22A87BDC"/>
          </w:pPr>
          <w:r w:rsidRPr="00BF4184">
            <w:t>Row Head</w:t>
          </w:r>
        </w:p>
      </w:docPartBody>
    </w:docPart>
    <w:docPart>
      <w:docPartPr>
        <w:name w:val="03216332147A44F2A42593A2C911E702"/>
        <w:category>
          <w:name w:val="General"/>
          <w:gallery w:val="placeholder"/>
        </w:category>
        <w:types>
          <w:type w:val="bbPlcHdr"/>
        </w:types>
        <w:behaviors>
          <w:behavior w:val="content"/>
        </w:behaviors>
        <w:guid w:val="{878364EF-853D-4FA2-A50D-9A0F446FF8BE}"/>
      </w:docPartPr>
      <w:docPartBody>
        <w:p w:rsidR="00235C6D" w:rsidRDefault="00235C6D">
          <w:pPr>
            <w:pStyle w:val="03216332147A44F2A42593A2C911E702"/>
          </w:pPr>
          <w:r w:rsidRPr="00BF4184">
            <w:t>456</w:t>
          </w:r>
        </w:p>
      </w:docPartBody>
    </w:docPart>
    <w:docPart>
      <w:docPartPr>
        <w:name w:val="EAD50C456F4A4E3F825519C018118F83"/>
        <w:category>
          <w:name w:val="General"/>
          <w:gallery w:val="placeholder"/>
        </w:category>
        <w:types>
          <w:type w:val="bbPlcHdr"/>
        </w:types>
        <w:behaviors>
          <w:behavior w:val="content"/>
        </w:behaviors>
        <w:guid w:val="{2F6378FC-5527-49C2-8D8C-4507A9FE213C}"/>
      </w:docPartPr>
      <w:docPartBody>
        <w:p w:rsidR="00235C6D" w:rsidRDefault="00235C6D">
          <w:pPr>
            <w:pStyle w:val="EAD50C456F4A4E3F825519C018118F83"/>
          </w:pPr>
          <w:r w:rsidRPr="00BF4184">
            <w:t>456</w:t>
          </w:r>
        </w:p>
      </w:docPartBody>
    </w:docPart>
    <w:docPart>
      <w:docPartPr>
        <w:name w:val="00981C60939A468C8F458531670CB86C"/>
        <w:category>
          <w:name w:val="General"/>
          <w:gallery w:val="placeholder"/>
        </w:category>
        <w:types>
          <w:type w:val="bbPlcHdr"/>
        </w:types>
        <w:behaviors>
          <w:behavior w:val="content"/>
        </w:behaviors>
        <w:guid w:val="{921F3901-BA41-435F-B1FF-5BB5E4C8E82C}"/>
      </w:docPartPr>
      <w:docPartBody>
        <w:p w:rsidR="00235C6D" w:rsidRDefault="00235C6D">
          <w:pPr>
            <w:pStyle w:val="00981C60939A468C8F458531670CB86C"/>
          </w:pPr>
          <w:r w:rsidRPr="00BF4184">
            <w:t>456</w:t>
          </w:r>
        </w:p>
      </w:docPartBody>
    </w:docPart>
    <w:docPart>
      <w:docPartPr>
        <w:name w:val="48BAE4FB1DCA465088C21D93F75C4D78"/>
        <w:category>
          <w:name w:val="General"/>
          <w:gallery w:val="placeholder"/>
        </w:category>
        <w:types>
          <w:type w:val="bbPlcHdr"/>
        </w:types>
        <w:behaviors>
          <w:behavior w:val="content"/>
        </w:behaviors>
        <w:guid w:val="{41DEF798-7A6A-46D4-A9A1-FDC1346C8994}"/>
      </w:docPartPr>
      <w:docPartBody>
        <w:p w:rsidR="00235C6D" w:rsidRDefault="00235C6D">
          <w:pPr>
            <w:pStyle w:val="48BAE4FB1DCA465088C21D93F75C4D78"/>
          </w:pPr>
          <w:r w:rsidRPr="00BF4184">
            <w:t>456</w:t>
          </w:r>
        </w:p>
      </w:docPartBody>
    </w:docPart>
    <w:docPart>
      <w:docPartPr>
        <w:name w:val="82F0CEDC30084B97A47F2DD3143A5606"/>
        <w:category>
          <w:name w:val="General"/>
          <w:gallery w:val="placeholder"/>
        </w:category>
        <w:types>
          <w:type w:val="bbPlcHdr"/>
        </w:types>
        <w:behaviors>
          <w:behavior w:val="content"/>
        </w:behaviors>
        <w:guid w:val="{1C810794-8067-454F-AA66-4907210999D5}"/>
      </w:docPartPr>
      <w:docPartBody>
        <w:p w:rsidR="00235C6D" w:rsidRDefault="00235C6D">
          <w:pPr>
            <w:pStyle w:val="82F0CEDC30084B97A47F2DD3143A5606"/>
          </w:pPr>
          <w:r w:rsidRPr="00BF4184">
            <w:t>Row Head</w:t>
          </w:r>
        </w:p>
      </w:docPartBody>
    </w:docPart>
    <w:docPart>
      <w:docPartPr>
        <w:name w:val="DA7E0AD8C06A422B96A22A15922D3840"/>
        <w:category>
          <w:name w:val="General"/>
          <w:gallery w:val="placeholder"/>
        </w:category>
        <w:types>
          <w:type w:val="bbPlcHdr"/>
        </w:types>
        <w:behaviors>
          <w:behavior w:val="content"/>
        </w:behaviors>
        <w:guid w:val="{2EA63262-DC8B-4593-B412-288B308EF01A}"/>
      </w:docPartPr>
      <w:docPartBody>
        <w:p w:rsidR="00235C6D" w:rsidRDefault="00235C6D">
          <w:pPr>
            <w:pStyle w:val="DA7E0AD8C06A422B96A22A15922D3840"/>
          </w:pPr>
          <w:r w:rsidRPr="00BF4184">
            <w:t>789</w:t>
          </w:r>
        </w:p>
      </w:docPartBody>
    </w:docPart>
    <w:docPart>
      <w:docPartPr>
        <w:name w:val="B84C079B9EC341D699D9392A384CA56C"/>
        <w:category>
          <w:name w:val="General"/>
          <w:gallery w:val="placeholder"/>
        </w:category>
        <w:types>
          <w:type w:val="bbPlcHdr"/>
        </w:types>
        <w:behaviors>
          <w:behavior w:val="content"/>
        </w:behaviors>
        <w:guid w:val="{DAC65B5C-6F4F-406D-88C2-F32DEE415FCC}"/>
      </w:docPartPr>
      <w:docPartBody>
        <w:p w:rsidR="00235C6D" w:rsidRDefault="00235C6D">
          <w:pPr>
            <w:pStyle w:val="B84C079B9EC341D699D9392A384CA56C"/>
          </w:pPr>
          <w:r w:rsidRPr="00BF4184">
            <w:t>789</w:t>
          </w:r>
        </w:p>
      </w:docPartBody>
    </w:docPart>
    <w:docPart>
      <w:docPartPr>
        <w:name w:val="2664E728AFE5476E8F45C9FC346CFFD3"/>
        <w:category>
          <w:name w:val="General"/>
          <w:gallery w:val="placeholder"/>
        </w:category>
        <w:types>
          <w:type w:val="bbPlcHdr"/>
        </w:types>
        <w:behaviors>
          <w:behavior w:val="content"/>
        </w:behaviors>
        <w:guid w:val="{C861D840-C86C-4B75-93BB-1612B95A7AFD}"/>
      </w:docPartPr>
      <w:docPartBody>
        <w:p w:rsidR="00235C6D" w:rsidRDefault="00235C6D">
          <w:pPr>
            <w:pStyle w:val="2664E728AFE5476E8F45C9FC346CFFD3"/>
          </w:pPr>
          <w:r w:rsidRPr="00BF4184">
            <w:t>789</w:t>
          </w:r>
        </w:p>
      </w:docPartBody>
    </w:docPart>
    <w:docPart>
      <w:docPartPr>
        <w:name w:val="92B103CB0957496E9B8EB9D38D8C9F04"/>
        <w:category>
          <w:name w:val="General"/>
          <w:gallery w:val="placeholder"/>
        </w:category>
        <w:types>
          <w:type w:val="bbPlcHdr"/>
        </w:types>
        <w:behaviors>
          <w:behavior w:val="content"/>
        </w:behaviors>
        <w:guid w:val="{53AA5646-75C2-4077-9108-156F64465704}"/>
      </w:docPartPr>
      <w:docPartBody>
        <w:p w:rsidR="00235C6D" w:rsidRDefault="00235C6D">
          <w:pPr>
            <w:pStyle w:val="92B103CB0957496E9B8EB9D38D8C9F04"/>
          </w:pPr>
          <w:r w:rsidRPr="00BF4184">
            <w:t>789</w:t>
          </w:r>
        </w:p>
      </w:docPartBody>
    </w:docPart>
    <w:docPart>
      <w:docPartPr>
        <w:name w:val="E6308F1AAF734171AE1E6E318603A484"/>
        <w:category>
          <w:name w:val="General"/>
          <w:gallery w:val="placeholder"/>
        </w:category>
        <w:types>
          <w:type w:val="bbPlcHdr"/>
        </w:types>
        <w:behaviors>
          <w:behavior w:val="content"/>
        </w:behaviors>
        <w:guid w:val="{9DFFD816-FE01-403C-9BFC-A480EF7BD1B9}"/>
      </w:docPartPr>
      <w:docPartBody>
        <w:p w:rsidR="00235C6D" w:rsidRDefault="00235C6D">
          <w:pPr>
            <w:pStyle w:val="E6308F1AAF734171AE1E6E318603A484"/>
          </w:pPr>
          <w:r>
            <w:t xml:space="preserve">[Place all tables for your paper in a tables section, following references (and, if applicable, footnotes).  Start a new page for </w:t>
          </w:r>
          <w:r>
            <w:t>each table, include a table number and table title for each, as shown on this page.  All explanatory text appears in a table note that follows the table, such as this one.  Use the Table/Figure style, available on the Home tab, in the Styles gallery, to ge</w:t>
          </w:r>
          <w:r>
            <w:t>t the spacing between table and note.  Tables in APA format can use single or 1.5 line spacing.  Include a heading for every row and column, even if the content seems obvious.  A default table style has been setup for this template that fits APA guidelines</w:t>
          </w:r>
          <w:r>
            <w:t>.  To insert a table, on the Insert tab, click Table.]</w:t>
          </w:r>
        </w:p>
      </w:docPartBody>
    </w:docPart>
    <w:docPart>
      <w:docPartPr>
        <w:name w:val="74D2707FBCF849F1824B587F99F9631A"/>
        <w:category>
          <w:name w:val="General"/>
          <w:gallery w:val="placeholder"/>
        </w:category>
        <w:types>
          <w:type w:val="bbPlcHdr"/>
        </w:types>
        <w:behaviors>
          <w:behavior w:val="content"/>
        </w:behaviors>
        <w:guid w:val="{3A4C9CF2-C099-4B6C-8871-BFA99F0BFE1E}"/>
      </w:docPartPr>
      <w:docPartBody>
        <w:p w:rsidR="00235C6D" w:rsidRDefault="00235C6D">
          <w:pPr>
            <w:pStyle w:val="74D2707FBCF849F1824B587F99F9631A"/>
          </w:pPr>
          <w:r w:rsidRPr="005D3A03">
            <w:t>Figures title:</w:t>
          </w:r>
        </w:p>
      </w:docPartBody>
    </w:docPart>
    <w:docPart>
      <w:docPartPr>
        <w:name w:val="76A9F36CD13D44448E4F74204C2D6092"/>
        <w:category>
          <w:name w:val="General"/>
          <w:gallery w:val="placeholder"/>
        </w:category>
        <w:types>
          <w:type w:val="bbPlcHdr"/>
        </w:types>
        <w:behaviors>
          <w:behavior w:val="content"/>
        </w:behaviors>
        <w:guid w:val="{409BAB1B-BF87-49E4-84A0-98FF0521D032}"/>
      </w:docPartPr>
      <w:docPartBody>
        <w:p w:rsidR="00235C6D" w:rsidRDefault="00235C6D">
          <w:pPr>
            <w:pStyle w:val="76A9F36CD13D44448E4F74204C2D6092"/>
          </w:pPr>
          <w:r>
            <w:t>[Include all figures in their own section, following references (and footnotes and tables, if applicable).  Include a numbered caption for each figure.  Use the Table/Figure style for ea</w:t>
          </w:r>
          <w:r>
            <w:t>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6D"/>
    <w:rsid w:val="0023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BE2E2B29E49A396D20DA5A4A329BF">
    <w:name w:val="AD2BE2E2B29E49A396D20DA5A4A329BF"/>
  </w:style>
  <w:style w:type="paragraph" w:customStyle="1" w:styleId="D1351737C6BA4CAAB8BC5FB638BFEEDF">
    <w:name w:val="D1351737C6BA4CAAB8BC5FB638BFEEDF"/>
  </w:style>
  <w:style w:type="paragraph" w:customStyle="1" w:styleId="397D0F4069ED49118CB562E365E98827">
    <w:name w:val="397D0F4069ED49118CB562E365E98827"/>
  </w:style>
  <w:style w:type="paragraph" w:customStyle="1" w:styleId="676A2826C2484FC8BBDF8BBA8C461CFA">
    <w:name w:val="676A2826C2484FC8BBDF8BBA8C461CFA"/>
  </w:style>
  <w:style w:type="paragraph" w:customStyle="1" w:styleId="20BDD76799A14B81AF6F1B1DA35BE18B">
    <w:name w:val="20BDD76799A14B81AF6F1B1DA35BE18B"/>
  </w:style>
  <w:style w:type="paragraph" w:customStyle="1" w:styleId="3F8964F14200446DB3435A97CB8465F1">
    <w:name w:val="3F8964F14200446DB3435A97CB8465F1"/>
  </w:style>
  <w:style w:type="character" w:styleId="Emphasis">
    <w:name w:val="Emphasis"/>
    <w:basedOn w:val="DefaultParagraphFont"/>
    <w:uiPriority w:val="4"/>
    <w:unhideWhenUsed/>
    <w:qFormat/>
    <w:rPr>
      <w:i/>
      <w:iCs/>
    </w:rPr>
  </w:style>
  <w:style w:type="paragraph" w:customStyle="1" w:styleId="8399B67E71A340ECB4C630202214C757">
    <w:name w:val="8399B67E71A340ECB4C630202214C757"/>
  </w:style>
  <w:style w:type="paragraph" w:customStyle="1" w:styleId="88A8937D606941278C19F4E6F8D871FA">
    <w:name w:val="88A8937D606941278C19F4E6F8D871FA"/>
  </w:style>
  <w:style w:type="paragraph" w:customStyle="1" w:styleId="02D71774466D4FBB90FA18912F5E8152">
    <w:name w:val="02D71774466D4FBB90FA18912F5E8152"/>
  </w:style>
  <w:style w:type="paragraph" w:customStyle="1" w:styleId="AC59B2914BDF49C9B46CA04E37FEA236">
    <w:name w:val="AC59B2914BDF49C9B46CA04E37FEA236"/>
  </w:style>
  <w:style w:type="paragraph" w:customStyle="1" w:styleId="95741F377DC94CF9A79E48508782BCFB">
    <w:name w:val="95741F377DC94CF9A79E48508782BCFB"/>
  </w:style>
  <w:style w:type="paragraph" w:customStyle="1" w:styleId="45B54E0081C64B9B85FF615CE0FDB214">
    <w:name w:val="45B54E0081C64B9B85FF615CE0FDB214"/>
  </w:style>
  <w:style w:type="paragraph" w:customStyle="1" w:styleId="BADE72CC03404669AAF2498E25B04CCD">
    <w:name w:val="BADE72CC03404669AAF2498E25B04CCD"/>
  </w:style>
  <w:style w:type="paragraph" w:customStyle="1" w:styleId="872A6B9128CE4F57BB0E77F4A705DE7F">
    <w:name w:val="872A6B9128CE4F57BB0E77F4A705DE7F"/>
  </w:style>
  <w:style w:type="paragraph" w:customStyle="1" w:styleId="FA7F4BD0ED8141BBA7EC8D7D1E2A57E6">
    <w:name w:val="FA7F4BD0ED8141BBA7EC8D7D1E2A57E6"/>
  </w:style>
  <w:style w:type="paragraph" w:customStyle="1" w:styleId="6BB1C4DE181040D6B5087CE90F06BD65">
    <w:name w:val="6BB1C4DE181040D6B5087CE90F06BD65"/>
  </w:style>
  <w:style w:type="paragraph" w:customStyle="1" w:styleId="BA8ACFE0845046C5B295E2A34A949891">
    <w:name w:val="BA8ACFE0845046C5B295E2A34A949891"/>
  </w:style>
  <w:style w:type="paragraph" w:customStyle="1" w:styleId="50169EBCBA5B4072B378F08441D86044">
    <w:name w:val="50169EBCBA5B4072B378F08441D86044"/>
  </w:style>
  <w:style w:type="paragraph" w:customStyle="1" w:styleId="0657D4E432754395AA017B6BE5AB6FDF">
    <w:name w:val="0657D4E432754395AA017B6BE5AB6FDF"/>
  </w:style>
  <w:style w:type="paragraph" w:customStyle="1" w:styleId="8A431A98A6294E12B9895831F183F92F">
    <w:name w:val="8A431A98A6294E12B9895831F183F92F"/>
  </w:style>
  <w:style w:type="paragraph" w:customStyle="1" w:styleId="2CC29316A6424BC29D1B57EA99F306D6">
    <w:name w:val="2CC29316A6424BC29D1B57EA99F306D6"/>
  </w:style>
  <w:style w:type="paragraph" w:customStyle="1" w:styleId="5EE6CF1589284C9192FB63030DF5B65D">
    <w:name w:val="5EE6CF1589284C9192FB63030DF5B65D"/>
  </w:style>
  <w:style w:type="paragraph" w:customStyle="1" w:styleId="0F708B2ECDC845D39E4A055320F1C9CC">
    <w:name w:val="0F708B2ECDC845D39E4A055320F1C9CC"/>
  </w:style>
  <w:style w:type="paragraph" w:customStyle="1" w:styleId="82390D16E8364A34A82030D39F0EB696">
    <w:name w:val="82390D16E8364A34A82030D39F0EB696"/>
  </w:style>
  <w:style w:type="paragraph" w:customStyle="1" w:styleId="1D6C57DC17404F5D87F4A169A37C5EF1">
    <w:name w:val="1D6C57DC17404F5D87F4A169A37C5EF1"/>
  </w:style>
  <w:style w:type="paragraph" w:customStyle="1" w:styleId="ACC09144D8094E9F87EC653BF82E2DF0">
    <w:name w:val="ACC09144D8094E9F87EC653BF82E2DF0"/>
  </w:style>
  <w:style w:type="paragraph" w:customStyle="1" w:styleId="4611612E34564FBC8A2C33BE7C86E510">
    <w:name w:val="4611612E34564FBC8A2C33BE7C86E510"/>
  </w:style>
  <w:style w:type="paragraph" w:customStyle="1" w:styleId="2AC8359715BE4D84BAE104D14DDC643E">
    <w:name w:val="2AC8359715BE4D84BAE104D14DDC643E"/>
  </w:style>
  <w:style w:type="paragraph" w:customStyle="1" w:styleId="B51DECA0401D44A6975463580BA63AFB">
    <w:name w:val="B51DECA0401D44A6975463580BA63AFB"/>
  </w:style>
  <w:style w:type="paragraph" w:customStyle="1" w:styleId="AB49F2084AE845C9B6473A6A2E8618F0">
    <w:name w:val="AB49F2084AE845C9B6473A6A2E8618F0"/>
  </w:style>
  <w:style w:type="paragraph" w:customStyle="1" w:styleId="D7CBF9233A0847CDB696B18AAA27EC22">
    <w:name w:val="D7CBF9233A0847CDB696B18AAA27EC22"/>
  </w:style>
  <w:style w:type="paragraph" w:customStyle="1" w:styleId="BB7A9589160545EEA6F08D792A305438">
    <w:name w:val="BB7A9589160545EEA6F08D792A305438"/>
  </w:style>
  <w:style w:type="paragraph" w:customStyle="1" w:styleId="DDF606CBFE0549509C35E6C92E57AF2B">
    <w:name w:val="DDF606CBFE0549509C35E6C92E57AF2B"/>
  </w:style>
  <w:style w:type="paragraph" w:customStyle="1" w:styleId="6A53F5DA04BF4F5E944F313BAE8E30AF">
    <w:name w:val="6A53F5DA04BF4F5E944F313BAE8E30AF"/>
  </w:style>
  <w:style w:type="paragraph" w:customStyle="1" w:styleId="B6DD1896518D4F5CA2B3A4322C464FFF">
    <w:name w:val="B6DD1896518D4F5CA2B3A4322C464FFF"/>
  </w:style>
  <w:style w:type="paragraph" w:customStyle="1" w:styleId="BA3E32B379E440D5B307D10CE5BFC132">
    <w:name w:val="BA3E32B379E440D5B307D10CE5BFC132"/>
  </w:style>
  <w:style w:type="paragraph" w:customStyle="1" w:styleId="209C726B86D44D519AE82E4C36F974E9">
    <w:name w:val="209C726B86D44D519AE82E4C36F974E9"/>
  </w:style>
  <w:style w:type="paragraph" w:customStyle="1" w:styleId="BB7E0511BBF14F2188CB42E2A5364211">
    <w:name w:val="BB7E0511BBF14F2188CB42E2A5364211"/>
  </w:style>
  <w:style w:type="paragraph" w:customStyle="1" w:styleId="3EDE2BD811EE46A683D5CBB7BDF71B90">
    <w:name w:val="3EDE2BD811EE46A683D5CBB7BDF71B90"/>
  </w:style>
  <w:style w:type="paragraph" w:customStyle="1" w:styleId="B6DB32FCD01D4471938B12C5644C0B77">
    <w:name w:val="B6DB32FCD01D4471938B12C5644C0B77"/>
  </w:style>
  <w:style w:type="paragraph" w:customStyle="1" w:styleId="C8A71AD27AE64DF39EE342EFE61413A6">
    <w:name w:val="C8A71AD27AE64DF39EE342EFE61413A6"/>
  </w:style>
  <w:style w:type="paragraph" w:customStyle="1" w:styleId="C3DB51FCD04D46A29233A86C38264197">
    <w:name w:val="C3DB51FCD04D46A29233A86C38264197"/>
  </w:style>
  <w:style w:type="paragraph" w:customStyle="1" w:styleId="C3B546B1262E46699A5B27C9AA23AC70">
    <w:name w:val="C3B546B1262E46699A5B27C9AA23AC70"/>
  </w:style>
  <w:style w:type="paragraph" w:customStyle="1" w:styleId="5F0F92178A3949E5B9CB13A451825945">
    <w:name w:val="5F0F92178A3949E5B9CB13A451825945"/>
  </w:style>
  <w:style w:type="paragraph" w:customStyle="1" w:styleId="F2DC4C373F8E40669DB64E5EADDBF89D">
    <w:name w:val="F2DC4C373F8E40669DB64E5EADDBF89D"/>
  </w:style>
  <w:style w:type="paragraph" w:customStyle="1" w:styleId="EF4A5450303E44718BF18D241A6F0EF6">
    <w:name w:val="EF4A5450303E44718BF18D241A6F0EF6"/>
  </w:style>
  <w:style w:type="paragraph" w:customStyle="1" w:styleId="1518AC4243EE4DE2BFAF24BE853064EE">
    <w:name w:val="1518AC4243EE4DE2BFAF24BE853064EE"/>
  </w:style>
  <w:style w:type="paragraph" w:customStyle="1" w:styleId="90508A5C7B7E4034BA82235AB5326B41">
    <w:name w:val="90508A5C7B7E4034BA82235AB5326B41"/>
  </w:style>
  <w:style w:type="paragraph" w:customStyle="1" w:styleId="13E6D36C699B4A4C830E32E452F5DC2A">
    <w:name w:val="13E6D36C699B4A4C830E32E452F5DC2A"/>
  </w:style>
  <w:style w:type="paragraph" w:customStyle="1" w:styleId="77081D2CD237499ABA3950D078B8BA4E">
    <w:name w:val="77081D2CD237499ABA3950D078B8BA4E"/>
  </w:style>
  <w:style w:type="paragraph" w:customStyle="1" w:styleId="0D39A70DC1B94A3790DA2EBF22A87BDC">
    <w:name w:val="0D39A70DC1B94A3790DA2EBF22A87BDC"/>
  </w:style>
  <w:style w:type="paragraph" w:customStyle="1" w:styleId="03216332147A44F2A42593A2C911E702">
    <w:name w:val="03216332147A44F2A42593A2C911E702"/>
  </w:style>
  <w:style w:type="paragraph" w:customStyle="1" w:styleId="EAD50C456F4A4E3F825519C018118F83">
    <w:name w:val="EAD50C456F4A4E3F825519C018118F83"/>
  </w:style>
  <w:style w:type="paragraph" w:customStyle="1" w:styleId="00981C60939A468C8F458531670CB86C">
    <w:name w:val="00981C60939A468C8F458531670CB86C"/>
  </w:style>
  <w:style w:type="paragraph" w:customStyle="1" w:styleId="48BAE4FB1DCA465088C21D93F75C4D78">
    <w:name w:val="48BAE4FB1DCA465088C21D93F75C4D78"/>
  </w:style>
  <w:style w:type="paragraph" w:customStyle="1" w:styleId="82F0CEDC30084B97A47F2DD3143A5606">
    <w:name w:val="82F0CEDC30084B97A47F2DD3143A5606"/>
  </w:style>
  <w:style w:type="paragraph" w:customStyle="1" w:styleId="DA7E0AD8C06A422B96A22A15922D3840">
    <w:name w:val="DA7E0AD8C06A422B96A22A15922D3840"/>
  </w:style>
  <w:style w:type="paragraph" w:customStyle="1" w:styleId="B84C079B9EC341D699D9392A384CA56C">
    <w:name w:val="B84C079B9EC341D699D9392A384CA56C"/>
  </w:style>
  <w:style w:type="paragraph" w:customStyle="1" w:styleId="2664E728AFE5476E8F45C9FC346CFFD3">
    <w:name w:val="2664E728AFE5476E8F45C9FC346CFFD3"/>
  </w:style>
  <w:style w:type="paragraph" w:customStyle="1" w:styleId="92B103CB0957496E9B8EB9D38D8C9F04">
    <w:name w:val="92B103CB0957496E9B8EB9D38D8C9F04"/>
  </w:style>
  <w:style w:type="paragraph" w:customStyle="1" w:styleId="E6308F1AAF734171AE1E6E318603A484">
    <w:name w:val="E6308F1AAF734171AE1E6E318603A484"/>
  </w:style>
  <w:style w:type="paragraph" w:customStyle="1" w:styleId="74D2707FBCF849F1824B587F99F9631A">
    <w:name w:val="74D2707FBCF849F1824B587F99F9631A"/>
  </w:style>
  <w:style w:type="paragraph" w:customStyle="1" w:styleId="76A9F36CD13D44448E4F74204C2D6092">
    <w:name w:val="76A9F36CD13D44448E4F74204C2D6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Price Analysis: Houses across the U.S. and its Neighborhoods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69A5B3-C3AF-401F-8157-985ED425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238</TotalTime>
  <Pages>8</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Price Analysis: Houses across the U.S. and its Neighborhoods</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Analysis: Houses across the U.S. and its Neighborhoods</dc:title>
  <dc:subject/>
  <dc:creator>Balaji, Vishal</dc:creator>
  <cp:keywords/>
  <dc:description/>
  <cp:lastModifiedBy>Balaji, Vishal</cp:lastModifiedBy>
  <cp:revision>6</cp:revision>
  <dcterms:created xsi:type="dcterms:W3CDTF">2019-11-06T19:15:00Z</dcterms:created>
  <dcterms:modified xsi:type="dcterms:W3CDTF">2019-11-07T01:54:00Z</dcterms:modified>
</cp:coreProperties>
</file>